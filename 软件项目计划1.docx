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97B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5C797B" w:rsidRDefault="0000000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</w:t>
      </w:r>
      <w:r>
        <w:rPr>
          <w:rFonts w:ascii="Arial" w:hAnsi="Arial"/>
        </w:rPr>
        <w:t>目</w:t>
      </w:r>
      <w:r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:rsidR="005C797B" w:rsidRDefault="00000000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:rsidR="005C797B" w:rsidRDefault="005C797B">
      <w:pPr>
        <w:pStyle w:val="ab"/>
        <w:jc w:val="right"/>
      </w:pPr>
    </w:p>
    <w:p w:rsidR="005C797B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5C797B" w:rsidRDefault="005C797B">
      <w:pPr>
        <w:pStyle w:val="ab"/>
        <w:rPr>
          <w:sz w:val="28"/>
        </w:rPr>
      </w:pPr>
    </w:p>
    <w:p w:rsidR="005C797B" w:rsidRDefault="005C797B"/>
    <w:p w:rsidR="005C797B" w:rsidRDefault="005C797B">
      <w:pPr>
        <w:sectPr w:rsidR="005C797B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797B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C797B">
        <w:tc>
          <w:tcPr>
            <w:tcW w:w="2304" w:type="dxa"/>
          </w:tcPr>
          <w:p w:rsidR="005C797B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5C797B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5C797B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5C797B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C797B"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5C797B" w:rsidRDefault="0000000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5C797B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5C797B"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023/6/19</w:t>
            </w:r>
          </w:p>
        </w:tc>
        <w:tc>
          <w:tcPr>
            <w:tcW w:w="1152" w:type="dxa"/>
          </w:tcPr>
          <w:p w:rsidR="005C797B" w:rsidRDefault="005C797B">
            <w:pPr>
              <w:pStyle w:val="Tabletext"/>
            </w:pPr>
          </w:p>
        </w:tc>
        <w:tc>
          <w:tcPr>
            <w:tcW w:w="374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第一版软件项目计划</w:t>
            </w:r>
          </w:p>
        </w:tc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吴昶霖</w:t>
            </w:r>
          </w:p>
        </w:tc>
      </w:tr>
      <w:tr w:rsidR="005C797B"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2023/6/20</w:t>
            </w:r>
          </w:p>
        </w:tc>
        <w:tc>
          <w:tcPr>
            <w:tcW w:w="1152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改版软件项目计划</w:t>
            </w:r>
          </w:p>
        </w:tc>
        <w:tc>
          <w:tcPr>
            <w:tcW w:w="2304" w:type="dxa"/>
          </w:tcPr>
          <w:p w:rsidR="005C797B" w:rsidRDefault="00000000">
            <w:pPr>
              <w:pStyle w:val="Tabletext"/>
            </w:pPr>
            <w:r>
              <w:rPr>
                <w:rFonts w:hint="eastAsia"/>
              </w:rPr>
              <w:t>常朋宇</w:t>
            </w:r>
          </w:p>
        </w:tc>
      </w:tr>
      <w:tr w:rsidR="005C797B">
        <w:tc>
          <w:tcPr>
            <w:tcW w:w="2304" w:type="dxa"/>
          </w:tcPr>
          <w:p w:rsidR="005C797B" w:rsidRDefault="005C797B">
            <w:pPr>
              <w:pStyle w:val="Tabletext"/>
            </w:pPr>
          </w:p>
        </w:tc>
        <w:tc>
          <w:tcPr>
            <w:tcW w:w="1152" w:type="dxa"/>
          </w:tcPr>
          <w:p w:rsidR="005C797B" w:rsidRDefault="005C797B">
            <w:pPr>
              <w:pStyle w:val="Tabletext"/>
            </w:pPr>
          </w:p>
        </w:tc>
        <w:tc>
          <w:tcPr>
            <w:tcW w:w="3744" w:type="dxa"/>
          </w:tcPr>
          <w:p w:rsidR="005C797B" w:rsidRDefault="005C797B">
            <w:pPr>
              <w:pStyle w:val="Tabletext"/>
            </w:pPr>
          </w:p>
        </w:tc>
        <w:tc>
          <w:tcPr>
            <w:tcW w:w="2304" w:type="dxa"/>
          </w:tcPr>
          <w:p w:rsidR="005C797B" w:rsidRDefault="005C797B">
            <w:pPr>
              <w:pStyle w:val="Tabletext"/>
            </w:pPr>
          </w:p>
        </w:tc>
      </w:tr>
    </w:tbl>
    <w:p w:rsidR="005C797B" w:rsidRDefault="005C797B"/>
    <w:p w:rsidR="005C797B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5C797B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_Toc76678166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_Toc76678167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_Toc76678168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_Toc76678169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_Toc76678170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_Toc76678171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_Toc76678172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_Toc76678173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项目的可交付成果</w:t>
      </w:r>
      <w:r>
        <w:tab/>
      </w:r>
      <w:r>
        <w:fldChar w:fldCharType="begin"/>
      </w:r>
      <w:r>
        <w:instrText xml:space="preserve"> PAGEREF _Toc76678174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_Toc76678175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项目计划</w:t>
      </w:r>
      <w:r>
        <w:tab/>
      </w:r>
      <w:r>
        <w:fldChar w:fldCharType="begin"/>
      </w:r>
      <w:r>
        <w:instrText xml:space="preserve"> PAGEREF _Toc76678176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_Toc76678177 \h </w:instrText>
      </w:r>
      <w:r>
        <w:fldChar w:fldCharType="separate"/>
      </w:r>
      <w:r>
        <w:t>4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_Toc76678178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_Toc76678179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_Toc76678180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项目沟通计划</w:t>
      </w:r>
      <w:r>
        <w:tab/>
      </w:r>
      <w:r>
        <w:fldChar w:fldCharType="begin"/>
      </w:r>
      <w:r>
        <w:instrText xml:space="preserve"> PAGEREF _Toc76678181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4.6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_Toc76678182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_Toc76678183 \h </w:instrText>
      </w:r>
      <w:r>
        <w:fldChar w:fldCharType="separate"/>
      </w:r>
      <w:r>
        <w:t>5</w:t>
      </w:r>
      <w:r>
        <w:fldChar w:fldCharType="end"/>
      </w:r>
    </w:p>
    <w:p w:rsidR="005C797B" w:rsidRDefault="00000000">
      <w:pPr>
        <w:pStyle w:val="ab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:rsidR="005C797B" w:rsidRDefault="005C797B"/>
    <w:p w:rsidR="005C797B" w:rsidRDefault="00000000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:rsidR="005C797B" w:rsidRDefault="00000000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:rsidR="005C797B" w:rsidRDefault="005C797B"/>
    <w:p w:rsidR="005C797B" w:rsidRDefault="00000000">
      <w:pPr>
        <w:ind w:firstLineChars="400" w:firstLine="800"/>
      </w:pPr>
      <w:r>
        <w:rPr>
          <w:rFonts w:hint="eastAsia"/>
        </w:rPr>
        <w:t>本软件项目计划旨在规划实施一个简易的代码在线评测平台，以满足用户在线评测代码的需求。</w:t>
      </w:r>
    </w:p>
    <w:p w:rsidR="005C797B" w:rsidRDefault="005C797B"/>
    <w:p w:rsidR="005C797B" w:rsidRDefault="00000000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:rsidR="005C797B" w:rsidRDefault="005C797B"/>
    <w:p w:rsidR="005C797B" w:rsidRDefault="00000000">
      <w:pPr>
        <w:ind w:firstLineChars="400" w:firstLine="800"/>
      </w:pPr>
      <w:bookmarkStart w:id="3" w:name="_Toc76678169"/>
      <w:r>
        <w:rPr>
          <w:rFonts w:hint="eastAsia"/>
        </w:rPr>
        <w:t>本计划涵盖了项目的目标、项目组织、项目计划和相关计划。</w:t>
      </w:r>
    </w:p>
    <w:p w:rsidR="005C797B" w:rsidRDefault="005C797B">
      <w:pPr>
        <w:ind w:firstLineChars="400" w:firstLine="800"/>
      </w:pPr>
    </w:p>
    <w:p w:rsidR="005C797B" w:rsidRDefault="00000000">
      <w:pPr>
        <w:pStyle w:val="2"/>
      </w:pPr>
      <w:r>
        <w:rPr>
          <w:rFonts w:hint="eastAsia"/>
        </w:rPr>
        <w:t>定义、首字母缩写词和缩略语</w:t>
      </w:r>
      <w:bookmarkEnd w:id="3"/>
    </w:p>
    <w:p w:rsidR="005C797B" w:rsidRDefault="005C797B"/>
    <w:p w:rsidR="005C797B" w:rsidRDefault="00000000">
      <w:pPr>
        <w:ind w:firstLineChars="400" w:firstLine="800"/>
      </w:pPr>
      <w:r>
        <w:rPr>
          <w:rFonts w:hint="eastAsia"/>
        </w:rPr>
        <w:t>无</w:t>
      </w:r>
    </w:p>
    <w:p w:rsidR="005C797B" w:rsidRDefault="005C797B"/>
    <w:p w:rsidR="005C797B" w:rsidRDefault="00000000">
      <w:pPr>
        <w:pStyle w:val="2"/>
      </w:pPr>
      <w:bookmarkStart w:id="4" w:name="_Toc76678170"/>
      <w:r>
        <w:rPr>
          <w:rFonts w:hint="eastAsia"/>
        </w:rPr>
        <w:t>参考资料</w:t>
      </w:r>
      <w:bookmarkStart w:id="5" w:name="_Toc76678171"/>
      <w:bookmarkEnd w:id="4"/>
    </w:p>
    <w:p w:rsidR="005C797B" w:rsidRDefault="005C797B"/>
    <w:p w:rsidR="005C797B" w:rsidRDefault="00000000">
      <w:pPr>
        <w:ind w:left="720"/>
      </w:pPr>
      <w:r>
        <w:rPr>
          <w:rFonts w:hint="eastAsia"/>
        </w:rPr>
        <w:t>无</w:t>
      </w:r>
    </w:p>
    <w:p w:rsidR="005C797B" w:rsidRDefault="005C797B"/>
    <w:p w:rsidR="005C797B" w:rsidRDefault="00000000">
      <w:pPr>
        <w:pStyle w:val="1"/>
      </w:pPr>
      <w:r>
        <w:rPr>
          <w:rFonts w:hint="eastAsia"/>
        </w:rPr>
        <w:t>项目概述</w:t>
      </w:r>
      <w:bookmarkEnd w:id="5"/>
    </w:p>
    <w:p w:rsidR="005C797B" w:rsidRDefault="00000000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:rsidR="005C797B" w:rsidRDefault="00000000">
      <w:pPr>
        <w:ind w:leftChars="400" w:left="800"/>
      </w:pPr>
      <w:r>
        <w:rPr>
          <w:rFonts w:hint="eastAsia"/>
        </w:rPr>
        <w:t>本项目的目的是创建一个简易的代码在线评测平台，允许用户解答编程题目并进行在线自动评测。该平台的规模适中，旨在支持</w:t>
      </w:r>
      <w:r>
        <w:t>1000个并发用户进行评测。项目的主要目标是提供用户注册、登录、题目查看、代码提交和自动评测等功能。</w:t>
      </w:r>
    </w:p>
    <w:p w:rsidR="005C797B" w:rsidRDefault="005C797B">
      <w:pPr>
        <w:pStyle w:val="InfoBlue"/>
      </w:pPr>
    </w:p>
    <w:p w:rsidR="005C797B" w:rsidRDefault="00000000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:rsidR="005C797B" w:rsidRDefault="00000000">
      <w:pPr>
        <w:ind w:firstLineChars="400" w:firstLine="800"/>
      </w:pPr>
      <w:bookmarkStart w:id="8" w:name="_Toc76678174"/>
      <w:r>
        <w:rPr>
          <w:rFonts w:hint="eastAsia"/>
        </w:rPr>
        <w:t>假设用户具备一定的编程知识和技能。项目受到时间和资源的约束，需要在四周内基本完成，并在暑假的八周内完善和优化。</w:t>
      </w:r>
    </w:p>
    <w:p w:rsidR="005C797B" w:rsidRDefault="00000000">
      <w:pPr>
        <w:pStyle w:val="2"/>
      </w:pPr>
      <w:r>
        <w:rPr>
          <w:rFonts w:hint="eastAsia"/>
        </w:rPr>
        <w:t>项目的可交付成</w:t>
      </w:r>
      <w:r>
        <w:t>果</w:t>
      </w:r>
      <w:bookmarkEnd w:id="8"/>
    </w:p>
    <w:p w:rsidR="005C797B" w:rsidRDefault="00000000">
      <w:pPr>
        <w:ind w:leftChars="400" w:left="800"/>
      </w:pPr>
      <w:bookmarkStart w:id="9" w:name="_Toc76678175"/>
      <w:r>
        <w:rPr>
          <w:rFonts w:hint="eastAsia"/>
        </w:rPr>
        <w:t>项目最终交付的成果包括一个可用的代码在线评测平台，包括用户注册、登录、题目列表、代码提交和自动评测功能。</w:t>
      </w:r>
    </w:p>
    <w:p w:rsidR="005C797B" w:rsidRDefault="00000000">
      <w:pPr>
        <w:pStyle w:val="1"/>
      </w:pPr>
      <w:r>
        <w:rPr>
          <w:rFonts w:hint="eastAsia"/>
        </w:rPr>
        <w:t>项目组织</w:t>
      </w:r>
      <w:bookmarkEnd w:id="9"/>
    </w:p>
    <w:p w:rsidR="005C797B" w:rsidRDefault="00000000">
      <w:pPr>
        <w:ind w:firstLineChars="400" w:firstLine="800"/>
      </w:pPr>
      <w:r>
        <w:rPr>
          <w:rFonts w:hint="eastAsia"/>
        </w:rPr>
        <w:t>项目组织结构如下：</w:t>
      </w:r>
    </w:p>
    <w:p w:rsidR="005C797B" w:rsidRDefault="00000000">
      <w:pPr>
        <w:ind w:firstLineChars="300" w:firstLine="600"/>
      </w:pPr>
      <w:r>
        <w:t xml:space="preserve">- 项目经理: </w:t>
      </w:r>
      <w:r>
        <w:rPr>
          <w:rFonts w:hint="eastAsia"/>
        </w:rPr>
        <w:t>任锐老师</w:t>
      </w:r>
    </w:p>
    <w:p w:rsidR="005C797B" w:rsidRDefault="00000000">
      <w:pPr>
        <w:ind w:firstLineChars="300" w:firstLine="600"/>
      </w:pPr>
      <w:r>
        <w:t xml:space="preserve">- 开发团队: </w:t>
      </w:r>
      <w:r>
        <w:rPr>
          <w:rFonts w:hint="eastAsia"/>
        </w:rPr>
        <w:t>第五组</w:t>
      </w:r>
    </w:p>
    <w:p w:rsidR="005C797B" w:rsidRDefault="00000000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前端：方奕雄，吴昶霖</w:t>
      </w:r>
    </w:p>
    <w:p w:rsidR="005C797B" w:rsidRDefault="00000000">
      <w:pPr>
        <w:ind w:firstLineChars="300" w:firstLine="600"/>
      </w:pPr>
      <w:r>
        <w:t xml:space="preserve">- </w:t>
      </w:r>
      <w:r>
        <w:rPr>
          <w:rFonts w:hint="eastAsia"/>
        </w:rPr>
        <w:t>后端：常朋宇，王榆彬</w:t>
      </w:r>
    </w:p>
    <w:p w:rsidR="005C797B" w:rsidRDefault="00000000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数据库结构设计：吴昶霖</w:t>
      </w:r>
    </w:p>
    <w:p w:rsidR="005C797B" w:rsidRDefault="00000000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文档：吴昶霖，常朋宇，王榆彬，方奕雄</w:t>
      </w:r>
    </w:p>
    <w:p w:rsidR="005C797B" w:rsidRDefault="00000000">
      <w:pPr>
        <w:pStyle w:val="a5"/>
        <w:ind w:left="0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评测：王榆彬</w:t>
      </w:r>
    </w:p>
    <w:p w:rsidR="005C797B" w:rsidRDefault="00000000">
      <w:pPr>
        <w:pStyle w:val="1"/>
      </w:pPr>
      <w:bookmarkStart w:id="10" w:name="_Toc76678176"/>
      <w:r>
        <w:rPr>
          <w:rFonts w:hint="eastAsia"/>
        </w:rPr>
        <w:lastRenderedPageBreak/>
        <w:t>项</w:t>
      </w:r>
      <w:r>
        <w:t>目计划</w:t>
      </w:r>
      <w:bookmarkEnd w:id="10"/>
    </w:p>
    <w:p w:rsidR="005C797B" w:rsidRDefault="00000000" w:rsidP="00DC2445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c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5C797B">
        <w:tc>
          <w:tcPr>
            <w:tcW w:w="835" w:type="dxa"/>
          </w:tcPr>
          <w:p w:rsidR="005C797B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1717" w:type="dxa"/>
          </w:tcPr>
          <w:p w:rsidR="005C797B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244" w:type="dxa"/>
          </w:tcPr>
          <w:p w:rsidR="005C797B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834" w:type="dxa"/>
          </w:tcPr>
          <w:p w:rsidR="005C797B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 w:rsidR="005C797B">
        <w:tc>
          <w:tcPr>
            <w:tcW w:w="835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项目参与人员对华为云、华为的项目管理程序不熟悉、对OJ的运作也不了解。对于系统的优化并不了解。</w:t>
            </w:r>
          </w:p>
        </w:tc>
        <w:tc>
          <w:tcPr>
            <w:tcW w:w="2834" w:type="dxa"/>
          </w:tcPr>
          <w:p w:rsidR="005C797B" w:rsidRDefault="00000000">
            <w:r>
              <w:rPr>
                <w:rFonts w:hint="eastAsia"/>
              </w:rPr>
              <w:t>马上着手了解这些具有技术风险地事项，询问助教，Chat</w:t>
            </w:r>
            <w:r>
              <w:t>GPT</w:t>
            </w:r>
            <w:r>
              <w:rPr>
                <w:rFonts w:hint="eastAsia"/>
              </w:rPr>
              <w:t>和老师。</w:t>
            </w:r>
          </w:p>
          <w:p w:rsidR="005C797B" w:rsidRDefault="005C797B">
            <w:pPr>
              <w:pStyle w:val="a5"/>
              <w:ind w:left="0"/>
            </w:pPr>
          </w:p>
        </w:tc>
      </w:tr>
      <w:tr w:rsidR="005C797B">
        <w:tc>
          <w:tcPr>
            <w:tcW w:w="835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244" w:type="dxa"/>
          </w:tcPr>
          <w:p w:rsidR="005C797B" w:rsidRDefault="00000000">
            <w:pPr>
              <w:pStyle w:val="a5"/>
              <w:ind w:left="0"/>
            </w:pPr>
            <w:r>
              <w:t>项目可能因为技术问题或其他因素导致进度延误</w:t>
            </w:r>
          </w:p>
        </w:tc>
        <w:tc>
          <w:tcPr>
            <w:tcW w:w="2834" w:type="dxa"/>
          </w:tcPr>
          <w:p w:rsidR="005C797B" w:rsidRDefault="00000000">
            <w:pPr>
              <w:pStyle w:val="a5"/>
              <w:ind w:left="0"/>
            </w:pPr>
            <w:r>
              <w:t>制定详细的开发计划，并定期进行进度跟踪与风险评估</w:t>
            </w:r>
            <w:r>
              <w:rPr>
                <w:rFonts w:hint="eastAsia"/>
              </w:rPr>
              <w:t>。首先完成优先级高的需求：如软件自动评测功能</w:t>
            </w:r>
          </w:p>
        </w:tc>
      </w:tr>
      <w:tr w:rsidR="005C797B">
        <w:tc>
          <w:tcPr>
            <w:tcW w:w="835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需求不清晰或不完整，或者开发团队临时改变需求。</w:t>
            </w:r>
          </w:p>
        </w:tc>
        <w:tc>
          <w:tcPr>
            <w:tcW w:w="283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尽量完善需求分析，采用迭代开发的方法。</w:t>
            </w:r>
          </w:p>
        </w:tc>
      </w:tr>
      <w:tr w:rsidR="005C797B">
        <w:tc>
          <w:tcPr>
            <w:tcW w:w="835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1717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3244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2834" w:type="dxa"/>
          </w:tcPr>
          <w:p w:rsidR="005C797B" w:rsidRDefault="005C797B">
            <w:pPr>
              <w:pStyle w:val="a5"/>
              <w:ind w:left="0"/>
            </w:pPr>
          </w:p>
        </w:tc>
      </w:tr>
      <w:tr w:rsidR="005C797B">
        <w:tc>
          <w:tcPr>
            <w:tcW w:w="835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1717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3244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2834" w:type="dxa"/>
          </w:tcPr>
          <w:p w:rsidR="005C797B" w:rsidRDefault="005C797B">
            <w:pPr>
              <w:pStyle w:val="a5"/>
              <w:ind w:left="0"/>
            </w:pPr>
          </w:p>
        </w:tc>
      </w:tr>
    </w:tbl>
    <w:p w:rsidR="005C797B" w:rsidRDefault="00000000">
      <w:pPr>
        <w:pStyle w:val="a5"/>
      </w:pPr>
      <w:r>
        <w:t xml:space="preserve">  </w:t>
      </w:r>
    </w:p>
    <w:p w:rsidR="005C797B" w:rsidRDefault="00000000" w:rsidP="00DC2445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:rsidR="005C797B" w:rsidRDefault="00000000">
      <w:pPr>
        <w:ind w:firstLineChars="300" w:firstLine="600"/>
      </w:pPr>
      <w:r>
        <w:rPr>
          <w:rFonts w:hint="eastAsia"/>
        </w:rPr>
        <w:t>开发方法</w:t>
      </w:r>
      <w:r>
        <w:t>: 敏捷开发</w:t>
      </w:r>
    </w:p>
    <w:p w:rsidR="005C797B" w:rsidRDefault="00000000">
      <w:pPr>
        <w:ind w:firstLineChars="300" w:firstLine="600"/>
      </w:pPr>
      <w:r>
        <w:rPr>
          <w:rFonts w:hint="eastAsia"/>
        </w:rPr>
        <w:t>开发工具</w:t>
      </w:r>
      <w:r>
        <w:t xml:space="preserve">: </w:t>
      </w:r>
      <w:r>
        <w:rPr>
          <w:rFonts w:hint="eastAsia"/>
        </w:rPr>
        <w:t>华为云、</w:t>
      </w:r>
      <w:r>
        <w:t>IDE（集成开发环境）</w:t>
      </w:r>
      <w:r>
        <w:rPr>
          <w:rFonts w:hint="eastAsia"/>
        </w:rPr>
        <w:t>（IntelliJ）</w:t>
      </w:r>
      <w:r>
        <w:t>、</w:t>
      </w:r>
      <w:r>
        <w:rPr>
          <w:rFonts w:hint="eastAsia"/>
        </w:rPr>
        <w:t>项目管理工具GitHub、建模工具：PowerDesigner。</w:t>
      </w:r>
    </w:p>
    <w:p w:rsidR="005C797B" w:rsidRDefault="005C797B">
      <w:pPr>
        <w:pStyle w:val="a5"/>
      </w:pPr>
    </w:p>
    <w:p w:rsidR="005C797B" w:rsidRDefault="00000000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p w:rsidR="005C797B" w:rsidRDefault="005C797B">
      <w:pPr>
        <w:pStyle w:val="InfoBlue"/>
      </w:pPr>
    </w:p>
    <w:tbl>
      <w:tblPr>
        <w:tblStyle w:val="ac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5C797B">
        <w:tc>
          <w:tcPr>
            <w:tcW w:w="1134" w:type="dxa"/>
          </w:tcPr>
          <w:p w:rsidR="005C797B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418" w:type="dxa"/>
          </w:tcPr>
          <w:p w:rsidR="005C797B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:rsidR="005C797B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2510" w:type="dxa"/>
          </w:tcPr>
          <w:p w:rsidR="005C797B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:rsidR="005C797B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 w:rsidR="005C797B">
        <w:tc>
          <w:tcPr>
            <w:tcW w:w="113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迭代一</w:t>
            </w:r>
          </w:p>
        </w:tc>
        <w:tc>
          <w:tcPr>
            <w:tcW w:w="1418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6</w:t>
            </w:r>
            <w:r>
              <w:t>/19-7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1842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2510" w:type="dxa"/>
          </w:tcPr>
          <w:p w:rsidR="005C797B" w:rsidRDefault="00000000">
            <w:r>
              <w:t xml:space="preserve">- </w:t>
            </w:r>
            <w:r>
              <w:rPr>
                <w:rFonts w:hint="eastAsia"/>
              </w:rPr>
              <w:t>迭代计划分析</w:t>
            </w:r>
          </w:p>
          <w:p w:rsidR="005C797B" w:rsidRDefault="00000000">
            <w:r>
              <w:rPr>
                <w:rFonts w:hint="eastAsia"/>
              </w:rPr>
              <w:t>- 需求分析</w:t>
            </w:r>
          </w:p>
          <w:p w:rsidR="005C797B" w:rsidRDefault="00000000">
            <w:r>
              <w:rPr>
                <w:rFonts w:hint="eastAsia"/>
              </w:rPr>
              <w:t>- 学习华为云</w:t>
            </w:r>
          </w:p>
          <w:p w:rsidR="005C797B" w:rsidRDefault="00000000">
            <w:r>
              <w:rPr>
                <w:rFonts w:hint="eastAsia"/>
              </w:rPr>
              <w:t>- 确定技术栈并且学习相关技术</w:t>
            </w:r>
          </w:p>
          <w:p w:rsidR="005C797B" w:rsidRDefault="00000000">
            <w:r>
              <w:rPr>
                <w:rFonts w:hint="eastAsia"/>
              </w:rPr>
              <w:t>- 初步学习系统优化相关技术</w:t>
            </w:r>
          </w:p>
          <w:p w:rsidR="005C797B" w:rsidRDefault="00000000">
            <w:r>
              <w:rPr>
                <w:rFonts w:hint="eastAsia"/>
              </w:rPr>
              <w:t>- 了解自动评测功能</w:t>
            </w:r>
          </w:p>
          <w:p w:rsidR="005C797B" w:rsidRDefault="00000000">
            <w:r>
              <w:rPr>
                <w:rFonts w:hint="eastAsia"/>
              </w:rPr>
              <w:t>- 进行架构设计和系统设计</w:t>
            </w:r>
          </w:p>
          <w:p w:rsidR="005C797B" w:rsidRDefault="00000000">
            <w:r>
              <w:rPr>
                <w:rFonts w:hint="eastAsia"/>
              </w:rPr>
              <w:t>- 进行初步的用户页面设计</w:t>
            </w:r>
          </w:p>
          <w:p w:rsidR="005C797B" w:rsidRDefault="00000000">
            <w:r>
              <w:rPr>
                <w:rFonts w:hint="eastAsia"/>
              </w:rPr>
              <w:t>- 制作一个初步的demo</w:t>
            </w:r>
          </w:p>
          <w:p w:rsidR="005C797B" w:rsidRDefault="00000000">
            <w:r>
              <w:rPr>
                <w:rFonts w:hint="eastAsia"/>
              </w:rPr>
              <w:t>- 单元测试、初步的集成测试</w:t>
            </w:r>
          </w:p>
          <w:p w:rsidR="005C797B" w:rsidRDefault="00000000">
            <w:r>
              <w:rPr>
                <w:rFonts w:hint="eastAsia"/>
              </w:rPr>
              <w:t>- 进行迭代总结</w:t>
            </w:r>
          </w:p>
          <w:p w:rsidR="005C797B" w:rsidRDefault="005C797B">
            <w:pPr>
              <w:pStyle w:val="a5"/>
              <w:ind w:left="0"/>
            </w:pPr>
          </w:p>
        </w:tc>
        <w:tc>
          <w:tcPr>
            <w:tcW w:w="1726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题目列表页面设计文档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迭代计划和迭代总结报告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软件需求规约文档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架构设计文档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项目的源代码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功能具有登录和注册，和自动评测（如果能完成）</w:t>
            </w:r>
          </w:p>
        </w:tc>
      </w:tr>
      <w:tr w:rsidR="005C797B">
        <w:tc>
          <w:tcPr>
            <w:tcW w:w="113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迭代二</w:t>
            </w:r>
          </w:p>
        </w:tc>
        <w:tc>
          <w:tcPr>
            <w:tcW w:w="1418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7</w:t>
            </w:r>
            <w:r>
              <w:t>/1-7/14</w:t>
            </w:r>
          </w:p>
        </w:tc>
        <w:tc>
          <w:tcPr>
            <w:tcW w:w="1842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510" w:type="dxa"/>
          </w:tcPr>
          <w:p w:rsidR="005C797B" w:rsidRDefault="00000000">
            <w:r>
              <w:rPr>
                <w:rFonts w:hint="eastAsia"/>
              </w:rPr>
              <w:t>- 迭代计划分析</w:t>
            </w:r>
          </w:p>
          <w:p w:rsidR="005C797B" w:rsidRDefault="00000000">
            <w:r>
              <w:rPr>
                <w:rFonts w:hint="eastAsia"/>
              </w:rPr>
              <w:t>- 完成自动评测算法的开发</w:t>
            </w:r>
          </w:p>
          <w:p w:rsidR="005C797B" w:rsidRDefault="00000000">
            <w:r>
              <w:rPr>
                <w:rFonts w:hint="eastAsia"/>
              </w:rPr>
              <w:t>- 进行详细需求分析详细设计并完成所有基本功能的开发。</w:t>
            </w:r>
          </w:p>
          <w:p w:rsidR="005C797B" w:rsidRDefault="00000000">
            <w:r>
              <w:rPr>
                <w:rFonts w:hint="eastAsia"/>
              </w:rPr>
              <w:t>- 选定一些进阶功能开发（可选）</w:t>
            </w:r>
          </w:p>
          <w:p w:rsidR="005C797B" w:rsidRDefault="00000000">
            <w:r>
              <w:rPr>
                <w:rFonts w:hint="eastAsia"/>
              </w:rPr>
              <w:t>- 对上述功能进行单元和集成测试并进行总结</w:t>
            </w:r>
          </w:p>
          <w:p w:rsidR="005C797B" w:rsidRDefault="00000000">
            <w:r>
              <w:rPr>
                <w:rFonts w:hint="eastAsia"/>
              </w:rPr>
              <w:t>- 将系统部署于华为云服务器上</w:t>
            </w:r>
          </w:p>
          <w:p w:rsidR="005C797B" w:rsidRDefault="00000000">
            <w:r>
              <w:rPr>
                <w:rFonts w:hint="eastAsia"/>
              </w:rPr>
              <w:t>- 进行系统测试</w:t>
            </w:r>
          </w:p>
          <w:p w:rsidR="005C797B" w:rsidRDefault="00000000">
            <w:r>
              <w:rPr>
                <w:rFonts w:hint="eastAsia"/>
              </w:rPr>
              <w:t>- 迭代总结</w:t>
            </w:r>
          </w:p>
          <w:p w:rsidR="005C797B" w:rsidRDefault="005C797B">
            <w:pPr>
              <w:pStyle w:val="a5"/>
              <w:ind w:left="0"/>
            </w:pPr>
          </w:p>
        </w:tc>
        <w:tc>
          <w:tcPr>
            <w:tcW w:w="1726" w:type="dxa"/>
          </w:tcPr>
          <w:p w:rsidR="005C797B" w:rsidRDefault="00000000">
            <w:pPr>
              <w:pStyle w:val="a5"/>
              <w:ind w:left="0"/>
              <w:jc w:val="both"/>
            </w:pPr>
            <w:r>
              <w:rPr>
                <w:rFonts w:hint="eastAsia"/>
              </w:rPr>
              <w:t>- 部署于华为云服务其上可运行的系统</w:t>
            </w:r>
          </w:p>
          <w:p w:rsidR="005C797B" w:rsidRDefault="00000000">
            <w:pPr>
              <w:pStyle w:val="a5"/>
              <w:ind w:left="0"/>
              <w:jc w:val="both"/>
            </w:pPr>
            <w:r>
              <w:rPr>
                <w:rFonts w:hint="eastAsia"/>
              </w:rPr>
              <w:t>- 完成的代码</w:t>
            </w:r>
          </w:p>
          <w:p w:rsidR="005C797B" w:rsidRDefault="00000000">
            <w:pPr>
              <w:pStyle w:val="a5"/>
              <w:ind w:left="0"/>
              <w:jc w:val="both"/>
            </w:pPr>
            <w:r>
              <w:rPr>
                <w:rFonts w:hint="eastAsia"/>
              </w:rPr>
              <w:t>- 系统测试报告单元测试和集成测试报告</w:t>
            </w:r>
          </w:p>
          <w:p w:rsidR="005C797B" w:rsidRDefault="00000000">
            <w:pPr>
              <w:pStyle w:val="a5"/>
              <w:ind w:left="0"/>
              <w:jc w:val="both"/>
            </w:pPr>
            <w:r>
              <w:rPr>
                <w:rFonts w:hint="eastAsia"/>
              </w:rPr>
              <w:t>- 软件详细设计文档</w:t>
            </w:r>
          </w:p>
          <w:p w:rsidR="005C797B" w:rsidRDefault="00000000">
            <w:pPr>
              <w:pStyle w:val="a5"/>
              <w:ind w:left="0"/>
              <w:jc w:val="both"/>
            </w:pPr>
            <w:r>
              <w:rPr>
                <w:rFonts w:hint="eastAsia"/>
              </w:rPr>
              <w:t>- 迭代计划和迭代报告</w:t>
            </w:r>
          </w:p>
        </w:tc>
      </w:tr>
      <w:tr w:rsidR="005C797B">
        <w:tc>
          <w:tcPr>
            <w:tcW w:w="1134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迭代三</w:t>
            </w:r>
          </w:p>
        </w:tc>
        <w:tc>
          <w:tcPr>
            <w:tcW w:w="1418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7</w:t>
            </w:r>
            <w:r>
              <w:t>/14-9/10</w:t>
            </w:r>
          </w:p>
        </w:tc>
        <w:tc>
          <w:tcPr>
            <w:tcW w:w="1842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2510" w:type="dxa"/>
          </w:tcPr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迭代计划分析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 xml:space="preserve">- </w:t>
            </w:r>
            <w:r>
              <w:t>平台优化和性能调优</w:t>
            </w:r>
          </w:p>
          <w:p w:rsidR="005C797B" w:rsidRDefault="00000000">
            <w:r>
              <w:t>- 前端界面美化</w:t>
            </w:r>
          </w:p>
          <w:p w:rsidR="005C797B" w:rsidRDefault="00000000">
            <w:pPr>
              <w:pStyle w:val="a5"/>
              <w:ind w:left="0"/>
            </w:pPr>
            <w:r>
              <w:t xml:space="preserve">- 系统测试和优化 </w:t>
            </w:r>
            <w:r>
              <w:rPr>
                <w:rFonts w:hint="eastAsia"/>
              </w:rPr>
              <w:t>（并发、性能测试）</w:t>
            </w:r>
            <w:r>
              <w:t xml:space="preserve"> 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录视频、做PPT、写最终报告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迭代总结</w:t>
            </w:r>
          </w:p>
        </w:tc>
        <w:tc>
          <w:tcPr>
            <w:tcW w:w="1726" w:type="dxa"/>
          </w:tcPr>
          <w:p w:rsidR="005C797B" w:rsidRDefault="00000000">
            <w:r>
              <w:t xml:space="preserve">  </w:t>
            </w:r>
          </w:p>
          <w:p w:rsidR="005C797B" w:rsidRDefault="00000000">
            <w:r>
              <w:rPr>
                <w:rFonts w:hint="eastAsia"/>
              </w:rPr>
              <w:t>- 最终完成的代码</w:t>
            </w:r>
          </w:p>
          <w:p w:rsidR="005C797B" w:rsidRDefault="00000000">
            <w:r>
              <w:rPr>
                <w:rFonts w:hint="eastAsia"/>
              </w:rPr>
              <w:t>- 最终可运行的系统</w:t>
            </w:r>
          </w:p>
          <w:p w:rsidR="005C797B" w:rsidRDefault="00000000">
            <w:r>
              <w:t>- 系统测试和优化报告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最终迭代计划和报告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项目总结报告</w:t>
            </w:r>
          </w:p>
          <w:p w:rsidR="005C797B" w:rsidRDefault="00000000">
            <w:pPr>
              <w:pStyle w:val="a5"/>
              <w:ind w:left="0"/>
            </w:pPr>
            <w:r>
              <w:rPr>
                <w:rFonts w:hint="eastAsia"/>
              </w:rPr>
              <w:t>- 答辩的PPT和演示用视频</w:t>
            </w:r>
          </w:p>
        </w:tc>
      </w:tr>
      <w:tr w:rsidR="005C797B">
        <w:tc>
          <w:tcPr>
            <w:tcW w:w="1134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1418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1842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2510" w:type="dxa"/>
          </w:tcPr>
          <w:p w:rsidR="005C797B" w:rsidRDefault="005C797B">
            <w:pPr>
              <w:pStyle w:val="a5"/>
              <w:ind w:left="0"/>
            </w:pPr>
          </w:p>
        </w:tc>
        <w:tc>
          <w:tcPr>
            <w:tcW w:w="1726" w:type="dxa"/>
          </w:tcPr>
          <w:p w:rsidR="005C797B" w:rsidRDefault="005C797B">
            <w:pPr>
              <w:pStyle w:val="a5"/>
              <w:ind w:left="0"/>
            </w:pPr>
          </w:p>
        </w:tc>
      </w:tr>
    </w:tbl>
    <w:p w:rsidR="005C797B" w:rsidRDefault="005C797B">
      <w:pPr>
        <w:pStyle w:val="a5"/>
      </w:pPr>
    </w:p>
    <w:p w:rsidR="005C797B" w:rsidRDefault="00000000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:rsidR="005C797B" w:rsidRDefault="00000000">
      <w:pPr>
        <w:ind w:leftChars="400" w:left="800"/>
      </w:pPr>
      <w:bookmarkStart w:id="15" w:name="_Toc76678181"/>
      <w:r>
        <w:rPr>
          <w:rFonts w:hint="eastAsia"/>
        </w:rPr>
        <w:t>本计划包括需求评审、设计评审、代码评审、单元测试、集成测试和系统测试的安排。具体安排将根据开发进度进行调整。</w:t>
      </w:r>
    </w:p>
    <w:p w:rsidR="005C797B" w:rsidRDefault="00000000">
      <w:pPr>
        <w:pStyle w:val="2"/>
      </w:pPr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:rsidR="005C797B" w:rsidRDefault="00000000">
      <w:pPr>
        <w:pStyle w:val="a5"/>
      </w:pPr>
      <w:r>
        <w:t>每日立会: 每天上午9点进行团队内部沟通，分享进展和解决问题</w:t>
      </w:r>
    </w:p>
    <w:p w:rsidR="005C797B" w:rsidRDefault="00000000">
      <w:pPr>
        <w:pStyle w:val="a5"/>
      </w:pPr>
      <w:r>
        <w:rPr>
          <w:rFonts w:hint="eastAsia"/>
        </w:rPr>
        <w:t>微信群：平时在微信群交流。</w:t>
      </w:r>
    </w:p>
    <w:p w:rsidR="005C797B" w:rsidRDefault="00000000">
      <w:pPr>
        <w:pStyle w:val="a5"/>
      </w:pPr>
      <w:r>
        <w:rPr>
          <w:rFonts w:hint="eastAsia"/>
        </w:rPr>
        <w:t>线下讨论：在教室进行额外的讨论</w:t>
      </w:r>
    </w:p>
    <w:p w:rsidR="005C797B" w:rsidRDefault="00000000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:rsidR="005C797B" w:rsidRDefault="00000000">
      <w:pPr>
        <w:ind w:firstLineChars="400" w:firstLine="800"/>
      </w:pPr>
      <w:r>
        <w:rPr>
          <w:rFonts w:hint="eastAsia"/>
        </w:rPr>
        <w:t>暂无特殊培训需求。</w:t>
      </w:r>
    </w:p>
    <w:p w:rsidR="005C797B" w:rsidRDefault="005C797B">
      <w:pPr>
        <w:pStyle w:val="a5"/>
      </w:pPr>
    </w:p>
    <w:p w:rsidR="005C797B" w:rsidRDefault="00000000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:rsidR="005C797B" w:rsidRDefault="00000000">
      <w:pPr>
        <w:ind w:firstLineChars="400" w:firstLine="800"/>
      </w:pPr>
      <w:r>
        <w:rPr>
          <w:rFonts w:hint="eastAsia"/>
        </w:rPr>
        <w:t>无</w:t>
      </w:r>
    </w:p>
    <w:p w:rsidR="005C797B" w:rsidRDefault="005C797B">
      <w:pPr>
        <w:pStyle w:val="a5"/>
      </w:pPr>
    </w:p>
    <w:p w:rsidR="005C797B" w:rsidRDefault="005C797B"/>
    <w:sectPr w:rsidR="005C79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7D5" w:rsidRDefault="006837D5">
      <w:pPr>
        <w:spacing w:line="240" w:lineRule="auto"/>
      </w:pPr>
      <w:r>
        <w:separator/>
      </w:r>
    </w:p>
  </w:endnote>
  <w:endnote w:type="continuationSeparator" w:id="0">
    <w:p w:rsidR="006837D5" w:rsidRDefault="00683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C797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97B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97B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97B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4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5C797B" w:rsidRDefault="005C79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7D5" w:rsidRDefault="006837D5">
      <w:pPr>
        <w:spacing w:line="240" w:lineRule="auto"/>
      </w:pPr>
      <w:r>
        <w:separator/>
      </w:r>
    </w:p>
  </w:footnote>
  <w:footnote w:type="continuationSeparator" w:id="0">
    <w:p w:rsidR="006837D5" w:rsidRDefault="00683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797B" w:rsidRDefault="005C797B">
    <w:pPr>
      <w:rPr>
        <w:sz w:val="24"/>
      </w:rPr>
    </w:pPr>
  </w:p>
  <w:p w:rsidR="005C797B" w:rsidRDefault="005C797B">
    <w:pPr>
      <w:pBdr>
        <w:top w:val="single" w:sz="6" w:space="1" w:color="auto"/>
      </w:pBdr>
      <w:rPr>
        <w:sz w:val="24"/>
      </w:rPr>
    </w:pPr>
  </w:p>
  <w:p w:rsidR="005C797B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5C797B" w:rsidRDefault="005C797B">
    <w:pPr>
      <w:pBdr>
        <w:bottom w:val="single" w:sz="6" w:space="1" w:color="auto"/>
      </w:pBdr>
      <w:jc w:val="right"/>
      <w:rPr>
        <w:sz w:val="24"/>
      </w:rPr>
    </w:pPr>
  </w:p>
  <w:p w:rsidR="005C797B" w:rsidRDefault="005C797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C797B">
      <w:tc>
        <w:tcPr>
          <w:tcW w:w="6379" w:type="dxa"/>
        </w:tcPr>
        <w:p w:rsidR="005C797B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C797B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C797B">
      <w:tc>
        <w:tcPr>
          <w:tcW w:w="6379" w:type="dxa"/>
        </w:tcPr>
        <w:p w:rsidR="005C797B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C797B" w:rsidRDefault="00000000">
          <w:r>
            <w:rPr>
              <w:rFonts w:ascii="Times New Roman"/>
            </w:rPr>
            <w:t xml:space="preserve">  Date:  &lt;dd/mmm/yy&gt;</w:t>
          </w:r>
        </w:p>
      </w:tc>
    </w:tr>
  </w:tbl>
  <w:p w:rsidR="005C797B" w:rsidRDefault="005C797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72AE41FF"/>
    <w:multiLevelType w:val="multilevel"/>
    <w:tmpl w:val="72AE41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2077316891">
    <w:abstractNumId w:val="0"/>
  </w:num>
  <w:num w:numId="2" w16cid:durableId="85330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ZjM2Y5ZTZiMGU4Zjc2YWMyYWY0NDg0MTM3OTk4N2YifQ=="/>
  </w:docVars>
  <w:rsids>
    <w:rsidRoot w:val="00CC5DCF"/>
    <w:rsid w:val="00250CFA"/>
    <w:rsid w:val="005C797B"/>
    <w:rsid w:val="006837D5"/>
    <w:rsid w:val="006F3A6C"/>
    <w:rsid w:val="006F40F6"/>
    <w:rsid w:val="007263E0"/>
    <w:rsid w:val="00816B5B"/>
    <w:rsid w:val="008C04A9"/>
    <w:rsid w:val="00984FAB"/>
    <w:rsid w:val="009A4346"/>
    <w:rsid w:val="00B053A3"/>
    <w:rsid w:val="00BF1605"/>
    <w:rsid w:val="00C3475D"/>
    <w:rsid w:val="00CC5DCF"/>
    <w:rsid w:val="00DC0A85"/>
    <w:rsid w:val="00DC2445"/>
    <w:rsid w:val="00F31D2A"/>
    <w:rsid w:val="00FD38CC"/>
    <w:rsid w:val="270F7B55"/>
    <w:rsid w:val="27A069D1"/>
    <w:rsid w:val="369F0AF3"/>
    <w:rsid w:val="39331B0B"/>
    <w:rsid w:val="5CC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EF088"/>
  <w15:docId w15:val="{C59106BE-9297-4561-AED5-4C55BAD3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semiHidden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Blockquote">
    <w:name w:val="Blockquote"/>
    <w:basedOn w:val="a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</TotalTime>
  <Pages>7</Pages>
  <Words>392</Words>
  <Characters>2239</Characters>
  <Application>Microsoft Office Word</Application>
  <DocSecurity>0</DocSecurity>
  <Lines>18</Lines>
  <Paragraphs>5</Paragraphs>
  <ScaleCrop>false</ScaleCrop>
  <Company>&lt;公司名称&gt;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lastModifiedBy>eternal cradle</cp:lastModifiedBy>
  <cp:revision>2</cp:revision>
  <dcterms:created xsi:type="dcterms:W3CDTF">2023-06-20T13:42:00Z</dcterms:created>
  <dcterms:modified xsi:type="dcterms:W3CDTF">2023-06-20T13:42:00Z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28E133C2F8F24EC48E91B4D0CCDAA382_12</vt:lpwstr>
  </property>
</Properties>
</file>